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60" w:rsidRDefault="005B2260">
      <w:pPr>
        <w:jc w:val="center"/>
        <w:rPr>
          <w:b/>
          <w:bCs/>
        </w:rPr>
      </w:pPr>
    </w:p>
    <w:p w:rsidR="005B2260" w:rsidRDefault="005B2260">
      <w:pPr>
        <w:rPr>
          <w:b/>
          <w:bCs/>
        </w:rPr>
      </w:pPr>
      <w:r>
        <w:rPr>
          <w:b/>
          <w:bCs/>
        </w:rPr>
        <w:t>Monday, May 21</w:t>
      </w:r>
      <w:r>
        <w:rPr>
          <w:b/>
          <w:bCs/>
          <w:vertAlign w:val="superscript"/>
        </w:rPr>
        <w:t>st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303"/>
        <w:gridCol w:w="2304"/>
        <w:gridCol w:w="2304"/>
        <w:gridCol w:w="230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Teacher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8:45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Mallozzi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S. Hodges</w:t>
            </w:r>
          </w:p>
          <w:p w:rsidR="005B2260" w:rsidRDefault="005B2260">
            <w:pPr>
              <w:jc w:val="center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9:05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Bodan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Bravo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9:25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I.Diaz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B. Torres</w:t>
            </w:r>
          </w:p>
          <w:p w:rsidR="005B2260" w:rsidRDefault="005B2260">
            <w:pPr>
              <w:jc w:val="center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9:45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Oyanguren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S. Hodges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10:05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Williams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S. Hodges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10:25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Pedraza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 3-5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Tappert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10:45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J. Arenas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 6-8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Tappert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11:45 am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Dudley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2nd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S. Hodges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12:05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Cid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2nd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S. Hodges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12:40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S. Johanson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2nd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S. Hodges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1:10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J. Lerner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2nd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S. Hodges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1:30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Carrillo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5th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Tappert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2:05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Penzer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 KG-2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2:20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Abney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5th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Tappert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2:40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Llorca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5th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Tappert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Byrd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5th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Tappert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3:15 pm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Tappert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5th Grade</w:t>
            </w:r>
          </w:p>
        </w:tc>
        <w:tc>
          <w:tcPr>
            <w:tcW w:w="2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</w:tbl>
    <w:p w:rsidR="005B2260" w:rsidRDefault="005B2260">
      <w:pPr>
        <w:overflowPunct/>
        <w:autoSpaceDE w:val="0"/>
        <w:autoSpaceDN w:val="0"/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  <w:r>
        <w:rPr>
          <w:b/>
          <w:bCs/>
        </w:rPr>
        <w:t>Tuesday May 22</w:t>
      </w:r>
      <w:r>
        <w:rPr>
          <w:b/>
          <w:bCs/>
          <w:vertAlign w:val="superscript"/>
        </w:rPr>
        <w:t>nd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3"/>
        <w:gridCol w:w="2214"/>
        <w:gridCol w:w="2214"/>
        <w:gridCol w:w="221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8:45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9:05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10:05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11:05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Fontanilles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Reading Coach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Klahr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Reading Coach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JeanBaptiste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IB-MYP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12:05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LUNCH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LUNCH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LUNCH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2:05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Walton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2:20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M. Ramirez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ind w:left="720" w:hanging="360"/>
              <w:jc w:val="center"/>
            </w:pPr>
            <w:r>
              <w:rPr>
                <w:rFonts w:eastAsia="Times New Roman"/>
              </w:rPr>
              <w:t>A.</w:t>
            </w:r>
            <w:r>
              <w:rPr>
                <w:rFonts w:eastAsia="Times New Roman"/>
              </w:rPr>
              <w:tab/>
            </w:r>
            <w:r>
              <w:t>Gomez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Verite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3:15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Rieger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</w:tbl>
    <w:p w:rsidR="005B2260" w:rsidRDefault="005B2260">
      <w:pPr>
        <w:overflowPunct/>
        <w:autoSpaceDE w:val="0"/>
        <w:autoSpaceDN w:val="0"/>
      </w:pPr>
    </w:p>
    <w:p w:rsidR="005B2260" w:rsidRDefault="005B2260"/>
    <w:p w:rsidR="005B2260" w:rsidRDefault="005B226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5B2260" w:rsidRDefault="005B2260">
      <w:pPr>
        <w:jc w:val="center"/>
        <w:rPr>
          <w:b/>
          <w:bCs/>
          <w:sz w:val="28"/>
          <w:szCs w:val="28"/>
        </w:rPr>
      </w:pPr>
    </w:p>
    <w:p w:rsidR="005B2260" w:rsidRDefault="005B2260">
      <w:pPr>
        <w:rPr>
          <w:b/>
          <w:bCs/>
        </w:rPr>
      </w:pPr>
      <w:r>
        <w:rPr>
          <w:b/>
          <w:bCs/>
        </w:rPr>
        <w:t>Wednesday, May 23</w:t>
      </w:r>
      <w:r>
        <w:rPr>
          <w:b/>
          <w:bCs/>
          <w:vertAlign w:val="superscript"/>
        </w:rPr>
        <w:t>rd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3"/>
        <w:gridCol w:w="2214"/>
        <w:gridCol w:w="2214"/>
        <w:gridCol w:w="221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Dockstader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Merced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11:00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Johnson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Merced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11:25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Quincoces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4th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Merced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Prada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4th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Merced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12:00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Merced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12:50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F. Torres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Counselor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1:05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Lunch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Lunch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Lunch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ind w:left="720"/>
              <w:jc w:val="center"/>
            </w:pPr>
            <w:r>
              <w:t>Bichachi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1st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2:15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E. Perez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1st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2:30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P. Johanson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1st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2:45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Matos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Pre-Kindergarten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Romero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Pre-Kindergarten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3:15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Riera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Pre-Kindergarten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Planning</w:t>
            </w:r>
          </w:p>
        </w:tc>
      </w:tr>
    </w:tbl>
    <w:p w:rsidR="005B2260" w:rsidRDefault="005B2260">
      <w:pPr>
        <w:overflowPunct/>
        <w:autoSpaceDE w:val="0"/>
        <w:autoSpaceDN w:val="0"/>
      </w:pPr>
    </w:p>
    <w:p w:rsidR="005B2260" w:rsidRDefault="005B2260"/>
    <w:p w:rsidR="005B2260" w:rsidRDefault="005B2260">
      <w:r>
        <w:br w:type="page"/>
      </w:r>
    </w:p>
    <w:p w:rsidR="005B2260" w:rsidRDefault="005B2260">
      <w:pPr>
        <w:rPr>
          <w:b/>
          <w:bCs/>
        </w:rPr>
      </w:pPr>
      <w:r>
        <w:rPr>
          <w:b/>
          <w:bCs/>
        </w:rPr>
        <w:t>Thursday, May 24</w:t>
      </w:r>
      <w:r>
        <w:rPr>
          <w:b/>
          <w:bCs/>
          <w:vertAlign w:val="superscript"/>
        </w:rPr>
        <w:t>th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3"/>
        <w:gridCol w:w="2214"/>
        <w:gridCol w:w="2214"/>
        <w:gridCol w:w="221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Bayon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 6-8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1:10pm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 – 6-8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1:30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S. Cox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1:45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Wilson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6th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Cattie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6th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2:15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Saumell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6th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2:30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L. Barron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6th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2:45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Merced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J. Maguire-Stebenne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Trust Counselor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3:15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I.Whalen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BMT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</w:tbl>
    <w:p w:rsidR="005B2260" w:rsidRDefault="005B2260">
      <w:pPr>
        <w:overflowPunct/>
        <w:autoSpaceDE w:val="0"/>
        <w:autoSpaceDN w:val="0"/>
      </w:pPr>
    </w:p>
    <w:p w:rsidR="005B2260" w:rsidRDefault="005B2260"/>
    <w:p w:rsidR="005B2260" w:rsidRDefault="005B2260">
      <w:pPr>
        <w:keepNext/>
        <w:rPr>
          <w:sz w:val="28"/>
          <w:szCs w:val="28"/>
        </w:rPr>
      </w:pPr>
    </w:p>
    <w:p w:rsidR="005B2260" w:rsidRDefault="005B2260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  <w:r>
        <w:rPr>
          <w:b/>
          <w:bCs/>
        </w:rPr>
        <w:t>Tuesday, May 29</w:t>
      </w:r>
      <w:r>
        <w:rPr>
          <w:b/>
          <w:bCs/>
          <w:vertAlign w:val="superscript"/>
        </w:rPr>
        <w:t>th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3"/>
        <w:gridCol w:w="2214"/>
        <w:gridCol w:w="2214"/>
        <w:gridCol w:w="221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11:00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V. Rodriguez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7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11:15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Mora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7th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11:35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Pretell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7th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12:00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Adamski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7th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Gottlieb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Speech Pathologist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1:10pm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1:30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2:05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2:20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</w:tbl>
    <w:p w:rsidR="005B2260" w:rsidRDefault="005B2260">
      <w:pPr>
        <w:overflowPunct/>
        <w:autoSpaceDE w:val="0"/>
        <w:autoSpaceDN w:val="0"/>
      </w:pPr>
    </w:p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  <w:r>
        <w:rPr>
          <w:b/>
          <w:bCs/>
        </w:rPr>
        <w:t>Wednesday, May 30</w:t>
      </w:r>
      <w:r>
        <w:rPr>
          <w:b/>
          <w:bCs/>
          <w:vertAlign w:val="superscript"/>
        </w:rPr>
        <w:t>th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3"/>
        <w:gridCol w:w="2214"/>
        <w:gridCol w:w="2214"/>
        <w:gridCol w:w="221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L. Perez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1:10pm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S. Heath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L.Perez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1:30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W. Barron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2:05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ind w:left="720" w:hanging="360"/>
              <w:jc w:val="center"/>
            </w:pPr>
            <w:r>
              <w:rPr>
                <w:rFonts w:eastAsia="Times New Roman"/>
              </w:rPr>
              <w:t>B.</w:t>
            </w:r>
            <w:r>
              <w:rPr>
                <w:rFonts w:eastAsia="Times New Roman"/>
              </w:rPr>
              <w:tab/>
            </w:r>
            <w:r>
              <w:t>Torres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ESOL Coordinator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2:25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Peña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Spanish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2:45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Santos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Spanish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L. Martinez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Spanish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rPr>
                <w:sz w:val="28"/>
                <w:szCs w:val="28"/>
              </w:rPr>
              <w:t>N/A</w:t>
            </w:r>
          </w:p>
        </w:tc>
      </w:tr>
    </w:tbl>
    <w:p w:rsidR="005B2260" w:rsidRDefault="005B2260">
      <w:pPr>
        <w:overflowPunct/>
        <w:autoSpaceDE w:val="0"/>
        <w:autoSpaceDN w:val="0"/>
      </w:pPr>
    </w:p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</w:p>
    <w:p w:rsidR="005B2260" w:rsidRDefault="005B2260">
      <w:pPr>
        <w:rPr>
          <w:b/>
          <w:bCs/>
        </w:rPr>
      </w:pPr>
      <w:r>
        <w:rPr>
          <w:b/>
          <w:bCs/>
        </w:rPr>
        <w:t>Thursday, May 31</w:t>
      </w:r>
      <w:r>
        <w:rPr>
          <w:b/>
          <w:bCs/>
          <w:vertAlign w:val="superscript"/>
        </w:rPr>
        <w:t>st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3"/>
        <w:gridCol w:w="2214"/>
        <w:gridCol w:w="2214"/>
        <w:gridCol w:w="221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10:05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H. Rodriguez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11:05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Lacy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Mendiola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SPED 6-8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 xml:space="preserve">12:05 pm </w:t>
            </w:r>
            <w:r>
              <w:rPr>
                <w:rFonts w:ascii="Wingdings" w:hAnsi="Wingdings" w:cs="Wingdings"/>
                <w:sz w:val="28"/>
                <w:szCs w:val="28"/>
              </w:rPr>
              <w:sym w:font="Wingdings" w:char="F04A"/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1:10pm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1:30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I.Perez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1st/2nd Gifted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Hodges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2:05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Pearson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Media Specialist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2:20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S. Murphy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6-8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Brito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Khatmor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IB-PYP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jc w:val="center"/>
            </w:pPr>
            <w:r>
              <w:t>N/A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</w:tbl>
    <w:p w:rsidR="005B2260" w:rsidRDefault="005B2260">
      <w:pPr>
        <w:overflowPunct/>
        <w:autoSpaceDE w:val="0"/>
        <w:autoSpaceDN w:val="0"/>
      </w:pPr>
    </w:p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/>
    <w:p w:rsidR="005B2260" w:rsidRDefault="005B2260">
      <w:pPr>
        <w:rPr>
          <w:b/>
          <w:bCs/>
        </w:rPr>
      </w:pPr>
      <w:r>
        <w:rPr>
          <w:b/>
          <w:bCs/>
        </w:rPr>
        <w:t>Friday, June 1</w:t>
      </w:r>
      <w:r>
        <w:rPr>
          <w:b/>
          <w:bCs/>
          <w:vertAlign w:val="superscript"/>
        </w:rPr>
        <w:t>st</w:t>
      </w:r>
      <w:r>
        <w:rPr>
          <w:b/>
          <w:bCs/>
        </w:rPr>
        <w:t>, 2012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3"/>
        <w:gridCol w:w="2214"/>
        <w:gridCol w:w="2214"/>
        <w:gridCol w:w="2214"/>
      </w:tblGrid>
      <w:tr w:rsidR="005B2260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Time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 xml:space="preserve">Teacher 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2260" w:rsidRDefault="005B2260">
            <w:pPr>
              <w:jc w:val="center"/>
            </w:pPr>
            <w:r>
              <w:rPr>
                <w:b/>
                <w:bCs/>
              </w:rPr>
              <w:t>Coverage</w:t>
            </w: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9:45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10:05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10:45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MacKinney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Art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11:05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Erwin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Music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11:25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Paseiro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Music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11:45 am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 xml:space="preserve">12:05 pm </w:t>
            </w:r>
            <w:r>
              <w:rPr>
                <w:rFonts w:ascii="Wingdings" w:hAnsi="Wingdings" w:cs="Wingdings"/>
                <w:sz w:val="28"/>
                <w:szCs w:val="28"/>
              </w:rPr>
              <w:sym w:font="Wingdings" w:char="F04A"/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1:10pm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1:30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Velasco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2:05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Marcos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8th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2:20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Mims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8th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2:40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Isales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  <w:r>
              <w:t>8th Grade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  <w:tr w:rsidR="005B226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jc w:val="center"/>
            </w:pPr>
          </w:p>
          <w:p w:rsidR="005B2260" w:rsidRDefault="005B2260">
            <w:pPr>
              <w:jc w:val="center"/>
            </w:pPr>
            <w:r>
              <w:t>3:00 pm</w:t>
            </w: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2260" w:rsidRDefault="005B2260">
            <w:pPr>
              <w:overflowPunct/>
              <w:autoSpaceDE w:val="0"/>
              <w:autoSpaceDN w:val="0"/>
            </w:pPr>
          </w:p>
        </w:tc>
      </w:tr>
    </w:tbl>
    <w:p w:rsidR="005B2260" w:rsidRDefault="005B2260">
      <w:pPr>
        <w:overflowPunct/>
        <w:autoSpaceDE w:val="0"/>
        <w:autoSpaceDN w:val="0"/>
      </w:pPr>
    </w:p>
    <w:p w:rsidR="005B2260" w:rsidRDefault="005B2260"/>
    <w:sectPr w:rsidR="005B2260" w:rsidSect="005B2260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260" w:rsidRDefault="005B2260" w:rsidP="005B2260">
      <w:r>
        <w:separator/>
      </w:r>
    </w:p>
  </w:endnote>
  <w:endnote w:type="continuationSeparator" w:id="0">
    <w:p w:rsidR="005B2260" w:rsidRDefault="005B2260" w:rsidP="005B2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260" w:rsidRDefault="005B2260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260" w:rsidRDefault="005B2260" w:rsidP="005B2260">
      <w:r>
        <w:separator/>
      </w:r>
    </w:p>
  </w:footnote>
  <w:footnote w:type="continuationSeparator" w:id="0">
    <w:p w:rsidR="005B2260" w:rsidRDefault="005B2260" w:rsidP="005B22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260" w:rsidRDefault="005B2260">
    <w:pPr>
      <w:tabs>
        <w:tab w:val="center" w:pos="4680"/>
        <w:tab w:val="right" w:pos="9360"/>
      </w:tabs>
      <w:jc w:val="center"/>
      <w:rPr>
        <w:rFonts w:cstheme="minorBidi"/>
        <w:kern w:val="0"/>
        <w:sz w:val="28"/>
        <w:szCs w:val="28"/>
      </w:rPr>
    </w:pPr>
    <w:r>
      <w:rPr>
        <w:rFonts w:cstheme="minorBidi"/>
        <w:kern w:val="0"/>
        <w:sz w:val="28"/>
        <w:szCs w:val="28"/>
      </w:rPr>
      <w:t>2011-2012 IPEGS – EOY Summative Evaluations</w:t>
    </w:r>
  </w:p>
  <w:p w:rsidR="005B2260" w:rsidRDefault="005B2260">
    <w:pPr>
      <w:tabs>
        <w:tab w:val="center" w:pos="4680"/>
        <w:tab w:val="right" w:pos="9360"/>
      </w:tabs>
      <w:jc w:val="center"/>
      <w:rPr>
        <w:rFonts w:cstheme="minorBidi"/>
        <w:kern w:val="0"/>
        <w:sz w:val="28"/>
        <w:szCs w:val="28"/>
      </w:rPr>
    </w:pPr>
    <w:r>
      <w:rPr>
        <w:rFonts w:cstheme="minorBidi"/>
        <w:kern w:val="0"/>
        <w:sz w:val="28"/>
        <w:szCs w:val="28"/>
      </w:rPr>
      <w:t>Individual Teacher Conferences</w:t>
    </w:r>
  </w:p>
  <w:p w:rsidR="005B2260" w:rsidRDefault="005B2260">
    <w:pPr>
      <w:tabs>
        <w:tab w:val="center" w:pos="4680"/>
        <w:tab w:val="right" w:pos="9360"/>
      </w:tabs>
      <w:jc w:val="center"/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5B2260"/>
    <w:rsid w:val="005B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